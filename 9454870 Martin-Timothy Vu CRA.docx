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DF" w:rsidRDefault="00CA31DF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1DF">
        <w:rPr>
          <w:rFonts w:ascii="Times New Roman" w:hAnsi="Times New Roman" w:cs="Times New Roman"/>
          <w:b/>
          <w:sz w:val="28"/>
          <w:szCs w:val="28"/>
        </w:rPr>
        <w:t>CAB201 Programming Principles</w:t>
      </w:r>
    </w:p>
    <w:p w:rsidR="0035029A" w:rsidRDefault="00BD18F2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 10%</w:t>
      </w:r>
      <w:r w:rsidR="00CA31DF">
        <w:rPr>
          <w:rFonts w:ascii="Times New Roman" w:hAnsi="Times New Roman" w:cs="Times New Roman"/>
          <w:b/>
          <w:sz w:val="28"/>
          <w:szCs w:val="28"/>
        </w:rPr>
        <w:t xml:space="preserve"> Assignment </w:t>
      </w:r>
      <w:r w:rsidR="00CA31DF" w:rsidRPr="00CA31DF">
        <w:rPr>
          <w:rFonts w:ascii="Times New Roman" w:hAnsi="Times New Roman" w:cs="Times New Roman"/>
          <w:b/>
          <w:sz w:val="28"/>
          <w:szCs w:val="28"/>
        </w:rPr>
        <w:t>Criteria Reference Assessment</w:t>
      </w:r>
    </w:p>
    <w:p w:rsidR="00F97690" w:rsidRDefault="00F97690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18F2" w:rsidRDefault="00F97690" w:rsidP="00BD18F2">
      <w:pPr>
        <w:rPr>
          <w:rFonts w:ascii="Times New Roman" w:hAnsi="Times New Roman" w:cs="Times New Roman"/>
          <w:b/>
          <w:sz w:val="28"/>
          <w:szCs w:val="28"/>
        </w:rPr>
      </w:pPr>
      <w:r w:rsidRPr="00F97690">
        <w:rPr>
          <w:rFonts w:ascii="Times New Roman" w:hAnsi="Times New Roman" w:cs="Times New Roman"/>
          <w:b/>
          <w:sz w:val="24"/>
          <w:szCs w:val="24"/>
        </w:rPr>
        <w:t>Grades of 4 or higher assumes that the code contains no logic or run-time errors</w:t>
      </w:r>
      <w:r w:rsidRPr="00F97690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693"/>
        <w:gridCol w:w="2330"/>
      </w:tblGrid>
      <w:tr w:rsidR="00600ED0" w:rsidTr="00613575">
        <w:tc>
          <w:tcPr>
            <w:tcW w:w="4219" w:type="dxa"/>
          </w:tcPr>
          <w:p w:rsidR="00600ED0" w:rsidRPr="00600ED0" w:rsidRDefault="005F102A" w:rsidP="00CA31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 </w:t>
            </w:r>
            <w:r w:rsidR="00BD18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process 1 set of scores </w:t>
            </w:r>
          </w:p>
        </w:tc>
        <w:tc>
          <w:tcPr>
            <w:tcW w:w="2693" w:type="dxa"/>
          </w:tcPr>
          <w:p w:rsidR="00600ED0" w:rsidRPr="00600ED0" w:rsidRDefault="00600ED0" w:rsidP="005F10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E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Grade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Possible</w:t>
            </w:r>
          </w:p>
        </w:tc>
        <w:tc>
          <w:tcPr>
            <w:tcW w:w="2330" w:type="dxa"/>
          </w:tcPr>
          <w:p w:rsidR="00600ED0" w:rsidRPr="00600ED0" w:rsidRDefault="00600ED0" w:rsidP="005F10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Maximum Mark Possible</w:t>
            </w:r>
          </w:p>
        </w:tc>
      </w:tr>
      <w:tr w:rsidR="00600ED0" w:rsidTr="00613575">
        <w:tc>
          <w:tcPr>
            <w:tcW w:w="4219" w:type="dxa"/>
          </w:tcPr>
          <w:p w:rsidR="00600ED0" w:rsidRDefault="00600ED0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compilation errors</w:t>
            </w:r>
          </w:p>
          <w:p w:rsidR="00C77854" w:rsidRDefault="00C77854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00ED0" w:rsidRDefault="00BD18F2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0" w:type="dxa"/>
          </w:tcPr>
          <w:p w:rsidR="00600ED0" w:rsidRDefault="00F97690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0ED0" w:rsidTr="00613575">
        <w:tc>
          <w:tcPr>
            <w:tcW w:w="4219" w:type="dxa"/>
          </w:tcPr>
          <w:p w:rsidR="00600ED0" w:rsidRDefault="00600ED0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implemented as straight line code </w:t>
            </w:r>
            <w:r w:rsidR="00BD18F2">
              <w:rPr>
                <w:rFonts w:ascii="Times New Roman" w:hAnsi="Times New Roman" w:cs="Times New Roman"/>
                <w:sz w:val="24"/>
                <w:szCs w:val="24"/>
              </w:rPr>
              <w:t>in a method</w:t>
            </w:r>
          </w:p>
          <w:p w:rsidR="002B7CE4" w:rsidRDefault="002B7CE4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2B7CE4" w:rsidRDefault="002B7CE4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contains statements other than method calls and assignment statements</w:t>
            </w:r>
          </w:p>
          <w:p w:rsidR="00C77854" w:rsidRDefault="00C77854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00ED0" w:rsidRDefault="00BD18F2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0" w:type="dxa"/>
          </w:tcPr>
          <w:p w:rsidR="00600ED0" w:rsidRDefault="00BD18F2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00ED0" w:rsidTr="00613575">
        <w:tc>
          <w:tcPr>
            <w:tcW w:w="4219" w:type="dxa"/>
          </w:tcPr>
          <w:p w:rsidR="000B5C1A" w:rsidRDefault="000B5C1A" w:rsidP="000B5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only void methods</w:t>
            </w:r>
          </w:p>
          <w:p w:rsidR="00600ED0" w:rsidRDefault="00600ED0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854" w:rsidRDefault="00C77854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00ED0" w:rsidRDefault="000B5C1A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0" w:type="dxa"/>
          </w:tcPr>
          <w:p w:rsidR="00600ED0" w:rsidRDefault="000B5C1A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6326E" w:rsidTr="00613575">
        <w:tc>
          <w:tcPr>
            <w:tcW w:w="4219" w:type="dxa"/>
          </w:tcPr>
          <w:p w:rsidR="0026326E" w:rsidRDefault="0026326E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18F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  <w:p w:rsidR="0026326E" w:rsidRDefault="0026326E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comment</w:t>
            </w:r>
          </w:p>
          <w:p w:rsidR="0026326E" w:rsidRDefault="00BD18F2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methods have explicit postcondition and those with parameters preconditions </w:t>
            </w:r>
          </w:p>
          <w:p w:rsidR="0026326E" w:rsidRDefault="00BD18F2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Majority of methods are</w:t>
            </w:r>
            <w:r w:rsidR="0026326E">
              <w:rPr>
                <w:rFonts w:ascii="Times New Roman" w:hAnsi="Times New Roman" w:cs="Times New Roman"/>
                <w:sz w:val="24"/>
                <w:szCs w:val="24"/>
              </w:rPr>
              <w:t xml:space="preserve"> value returning methods</w:t>
            </w:r>
          </w:p>
          <w:p w:rsidR="0026326E" w:rsidRDefault="00BD18F2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26326E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statements</w:t>
            </w:r>
            <w:r w:rsidR="0026326E">
              <w:rPr>
                <w:rFonts w:ascii="Times New Roman" w:hAnsi="Times New Roman" w:cs="Times New Roman"/>
                <w:sz w:val="24"/>
                <w:szCs w:val="24"/>
              </w:rPr>
              <w:t xml:space="preserve"> in Main</w:t>
            </w:r>
          </w:p>
          <w:p w:rsidR="000B5C1A" w:rsidRDefault="000B5C1A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contains statements which are either method calls or assignment statements </w:t>
            </w:r>
          </w:p>
          <w:p w:rsidR="00082B62" w:rsidRDefault="00082B62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Console out</w:t>
            </w:r>
            <w:r w:rsidR="00875B76">
              <w:rPr>
                <w:rFonts w:ascii="Times New Roman" w:hAnsi="Times New Roman" w:cs="Times New Roman"/>
                <w:sz w:val="24"/>
                <w:szCs w:val="24"/>
              </w:rPr>
              <w:t>put matches screenshot in layout</w:t>
            </w:r>
          </w:p>
          <w:p w:rsidR="002B7CE4" w:rsidRDefault="002B7CE4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Handles any number (&gt;1) of scores for a competitor</w:t>
            </w:r>
          </w:p>
          <w:p w:rsidR="0026326E" w:rsidRPr="00982438" w:rsidRDefault="00982438" w:rsidP="00CA31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is written in accordance with the C# Coding Style Guidelines</w:t>
            </w:r>
          </w:p>
        </w:tc>
        <w:tc>
          <w:tcPr>
            <w:tcW w:w="2693" w:type="dxa"/>
          </w:tcPr>
          <w:p w:rsidR="0026326E" w:rsidRDefault="000B5C1A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0" w:type="dxa"/>
          </w:tcPr>
          <w:p w:rsidR="0026326E" w:rsidRDefault="000B5C1A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CA31DF" w:rsidRDefault="00CA31DF" w:rsidP="00CA31DF">
      <w:pPr>
        <w:rPr>
          <w:rFonts w:ascii="Times New Roman" w:hAnsi="Times New Roman" w:cs="Times New Roman"/>
          <w:sz w:val="24"/>
          <w:szCs w:val="24"/>
        </w:rPr>
      </w:pPr>
    </w:p>
    <w:p w:rsidR="000B5C1A" w:rsidRDefault="000B5C1A" w:rsidP="00CA31DF">
      <w:pPr>
        <w:rPr>
          <w:rFonts w:ascii="Times New Roman" w:hAnsi="Times New Roman" w:cs="Times New Roman"/>
          <w:sz w:val="24"/>
          <w:szCs w:val="24"/>
        </w:rPr>
      </w:pPr>
    </w:p>
    <w:p w:rsidR="000B5C1A" w:rsidRDefault="000B5C1A" w:rsidP="00CA31DF">
      <w:pPr>
        <w:rPr>
          <w:rFonts w:ascii="Times New Roman" w:hAnsi="Times New Roman" w:cs="Times New Roman"/>
          <w:sz w:val="24"/>
          <w:szCs w:val="24"/>
        </w:rPr>
      </w:pPr>
    </w:p>
    <w:p w:rsidR="00613575" w:rsidRDefault="00613575" w:rsidP="00CA31DF">
      <w:pPr>
        <w:rPr>
          <w:rFonts w:ascii="Times New Roman" w:hAnsi="Times New Roman" w:cs="Times New Roman"/>
          <w:sz w:val="24"/>
          <w:szCs w:val="24"/>
        </w:rPr>
      </w:pPr>
    </w:p>
    <w:p w:rsidR="000B5C1A" w:rsidRDefault="000B5C1A" w:rsidP="00CA31DF">
      <w:pPr>
        <w:rPr>
          <w:rFonts w:ascii="Times New Roman" w:hAnsi="Times New Roman" w:cs="Times New Roman"/>
          <w:sz w:val="24"/>
          <w:szCs w:val="24"/>
        </w:rPr>
      </w:pPr>
    </w:p>
    <w:p w:rsidR="000B5C1A" w:rsidRDefault="000B5C1A" w:rsidP="00CA31DF">
      <w:pPr>
        <w:rPr>
          <w:rFonts w:ascii="Times New Roman" w:hAnsi="Times New Roman" w:cs="Times New Roman"/>
          <w:sz w:val="24"/>
          <w:szCs w:val="24"/>
        </w:rPr>
      </w:pPr>
    </w:p>
    <w:p w:rsidR="000B5C1A" w:rsidRDefault="000B5C1A" w:rsidP="00CA31DF">
      <w:pPr>
        <w:rPr>
          <w:rFonts w:ascii="Times New Roman" w:hAnsi="Times New Roman" w:cs="Times New Roman"/>
          <w:sz w:val="24"/>
          <w:szCs w:val="24"/>
        </w:rPr>
      </w:pPr>
    </w:p>
    <w:p w:rsidR="000B5C1A" w:rsidRDefault="000B5C1A" w:rsidP="00CA31DF">
      <w:pPr>
        <w:rPr>
          <w:rFonts w:ascii="Times New Roman" w:hAnsi="Times New Roman" w:cs="Times New Roman"/>
          <w:sz w:val="24"/>
          <w:szCs w:val="24"/>
        </w:rPr>
      </w:pPr>
    </w:p>
    <w:p w:rsidR="000B5C1A" w:rsidRDefault="000B5C1A" w:rsidP="00CA31DF">
      <w:pPr>
        <w:rPr>
          <w:rFonts w:ascii="Times New Roman" w:hAnsi="Times New Roman" w:cs="Times New Roman"/>
          <w:sz w:val="24"/>
          <w:szCs w:val="24"/>
        </w:rPr>
      </w:pPr>
    </w:p>
    <w:p w:rsidR="000B5C1A" w:rsidRDefault="000B5C1A" w:rsidP="00CA31DF">
      <w:pPr>
        <w:rPr>
          <w:rFonts w:ascii="Times New Roman" w:hAnsi="Times New Roman" w:cs="Times New Roman"/>
          <w:sz w:val="24"/>
          <w:szCs w:val="24"/>
        </w:rPr>
      </w:pPr>
    </w:p>
    <w:p w:rsidR="000B5C1A" w:rsidRPr="00613575" w:rsidRDefault="00613575" w:rsidP="00CA31DF">
      <w:pPr>
        <w:rPr>
          <w:rFonts w:ascii="Times New Roman" w:hAnsi="Times New Roman" w:cs="Times New Roman"/>
          <w:b/>
          <w:sz w:val="24"/>
          <w:szCs w:val="24"/>
        </w:rPr>
      </w:pPr>
      <w:r w:rsidRPr="00613575">
        <w:rPr>
          <w:rFonts w:ascii="Times New Roman" w:hAnsi="Times New Roman" w:cs="Times New Roman"/>
          <w:b/>
          <w:sz w:val="24"/>
          <w:szCs w:val="24"/>
        </w:rPr>
        <w:t>Grades of 4 or higher assumes that the code contains no logic or run-time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2835"/>
        <w:gridCol w:w="2471"/>
      </w:tblGrid>
      <w:tr w:rsidR="000B5C1A" w:rsidTr="00613575">
        <w:tc>
          <w:tcPr>
            <w:tcW w:w="3936" w:type="dxa"/>
          </w:tcPr>
          <w:p w:rsidR="000B5C1A" w:rsidRPr="00600ED0" w:rsidRDefault="000B5C1A" w:rsidP="006135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 process</w:t>
            </w:r>
            <w:r w:rsidR="00F976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multiple</w:t>
            </w:r>
            <w:r w:rsidR="006135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sets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of scores</w:t>
            </w:r>
          </w:p>
        </w:tc>
        <w:tc>
          <w:tcPr>
            <w:tcW w:w="2835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E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Grade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Possible</w:t>
            </w:r>
          </w:p>
        </w:tc>
        <w:tc>
          <w:tcPr>
            <w:tcW w:w="2471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Maximum Mark Possible</w:t>
            </w:r>
          </w:p>
        </w:tc>
      </w:tr>
      <w:tr w:rsidR="000B5C1A" w:rsidTr="00613575">
        <w:tc>
          <w:tcPr>
            <w:tcW w:w="3936" w:type="dxa"/>
          </w:tcPr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compilation errors</w:t>
            </w: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:rsidR="000B5C1A" w:rsidRDefault="00922851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5C1A" w:rsidTr="00613575">
        <w:tc>
          <w:tcPr>
            <w:tcW w:w="3936" w:type="dxa"/>
          </w:tcPr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implemented as straight line code </w:t>
            </w:r>
            <w:r w:rsidR="00F97690">
              <w:rPr>
                <w:rFonts w:ascii="Times New Roman" w:hAnsi="Times New Roman" w:cs="Times New Roman"/>
                <w:sz w:val="24"/>
                <w:szCs w:val="24"/>
              </w:rPr>
              <w:t xml:space="preserve">in a small number of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r w:rsidR="00F976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2B7CE4" w:rsidRDefault="002B7CE4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2B7CE4" w:rsidRDefault="002B7CE4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contains low level details</w:t>
            </w: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1" w:type="dxa"/>
          </w:tcPr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B5C1A" w:rsidTr="00613575">
        <w:tc>
          <w:tcPr>
            <w:tcW w:w="3936" w:type="dxa"/>
          </w:tcPr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only void methods</w:t>
            </w: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1" w:type="dxa"/>
          </w:tcPr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5C1A" w:rsidTr="00613575">
        <w:tc>
          <w:tcPr>
            <w:tcW w:w="3936" w:type="dxa"/>
          </w:tcPr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</w:t>
            </w:r>
          </w:p>
          <w:p w:rsidR="000B5C1A" w:rsidRDefault="000B5C1A" w:rsidP="003015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comment</w:t>
            </w:r>
          </w:p>
          <w:p w:rsidR="000B5C1A" w:rsidRDefault="000B5C1A" w:rsidP="003015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methods have explicit postcondition and those with parameters preconditions </w:t>
            </w:r>
          </w:p>
          <w:p w:rsidR="000B5C1A" w:rsidRDefault="000B5C1A" w:rsidP="003015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Majority of methods are value returning methods</w:t>
            </w:r>
          </w:p>
          <w:p w:rsidR="000B5C1A" w:rsidRDefault="000B5C1A" w:rsidP="003015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output statements in Main</w:t>
            </w:r>
          </w:p>
          <w:p w:rsidR="000B5C1A" w:rsidRDefault="000B5C1A" w:rsidP="003015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contains statements </w:t>
            </w:r>
            <w:r w:rsidR="00F97690">
              <w:rPr>
                <w:rFonts w:ascii="Times New Roman" w:hAnsi="Times New Roman" w:cs="Times New Roman"/>
                <w:sz w:val="24"/>
                <w:szCs w:val="24"/>
              </w:rPr>
              <w:t>which are either method calls,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assignment statements </w:t>
            </w:r>
            <w:r w:rsidR="00F97690">
              <w:rPr>
                <w:rFonts w:ascii="Times New Roman" w:hAnsi="Times New Roman" w:cs="Times New Roman"/>
                <w:sz w:val="24"/>
                <w:szCs w:val="24"/>
              </w:rPr>
              <w:t>and repetition stat</w:t>
            </w:r>
            <w:r w:rsidR="0061357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97690">
              <w:rPr>
                <w:rFonts w:ascii="Times New Roman" w:hAnsi="Times New Roman" w:cs="Times New Roman"/>
                <w:sz w:val="24"/>
                <w:szCs w:val="24"/>
              </w:rPr>
              <w:t>ments</w:t>
            </w:r>
          </w:p>
          <w:p w:rsidR="00082B62" w:rsidRDefault="00082B62" w:rsidP="00082B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2B62">
              <w:rPr>
                <w:rFonts w:ascii="Times New Roman" w:hAnsi="Times New Roman" w:cs="Times New Roman"/>
                <w:sz w:val="24"/>
                <w:szCs w:val="24"/>
              </w:rPr>
              <w:t>Console output matches screenshot</w:t>
            </w:r>
            <w:r w:rsidR="00875B76">
              <w:rPr>
                <w:rFonts w:ascii="Times New Roman" w:hAnsi="Times New Roman" w:cs="Times New Roman"/>
                <w:sz w:val="24"/>
                <w:szCs w:val="24"/>
              </w:rPr>
              <w:t xml:space="preserve"> in layout</w:t>
            </w:r>
            <w:bookmarkStart w:id="0" w:name="_GoBack"/>
            <w:bookmarkEnd w:id="0"/>
          </w:p>
          <w:p w:rsidR="002B7CE4" w:rsidRDefault="002B7CE4" w:rsidP="00082B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Handles any number (&gt;1) of scores for a competitor</w:t>
            </w:r>
          </w:p>
          <w:p w:rsidR="002B7CE4" w:rsidRDefault="002B7CE4" w:rsidP="00082B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Handles any number (&gt;1) of competitors </w:t>
            </w:r>
          </w:p>
          <w:p w:rsidR="000B5C1A" w:rsidRPr="00982438" w:rsidRDefault="00982438" w:rsidP="003015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2438">
              <w:rPr>
                <w:rFonts w:ascii="Times New Roman" w:hAnsi="Times New Roman" w:cs="Times New Roman"/>
                <w:sz w:val="24"/>
                <w:szCs w:val="24"/>
              </w:rPr>
              <w:t>Code is written in accordance with the C# Coding Style Guidelines</w:t>
            </w:r>
          </w:p>
        </w:tc>
        <w:tc>
          <w:tcPr>
            <w:tcW w:w="2835" w:type="dxa"/>
          </w:tcPr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1" w:type="dxa"/>
          </w:tcPr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CA31DF" w:rsidRDefault="00CA31DF" w:rsidP="00CA31DF">
      <w:pPr>
        <w:rPr>
          <w:rFonts w:ascii="Times New Roman" w:hAnsi="Times New Roman" w:cs="Times New Roman"/>
          <w:b/>
          <w:sz w:val="28"/>
          <w:szCs w:val="28"/>
        </w:rPr>
      </w:pPr>
    </w:p>
    <w:p w:rsidR="00CA31DF" w:rsidRPr="00CA31DF" w:rsidRDefault="00CA31DF" w:rsidP="00CA31DF">
      <w:pPr>
        <w:rPr>
          <w:rFonts w:ascii="Times New Roman" w:hAnsi="Times New Roman" w:cs="Times New Roman"/>
          <w:b/>
          <w:sz w:val="28"/>
          <w:szCs w:val="28"/>
        </w:rPr>
      </w:pPr>
    </w:p>
    <w:sectPr w:rsidR="00CA31DF" w:rsidRPr="00CA31D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819" w:rsidRDefault="00A15819" w:rsidP="00CA31DF">
      <w:pPr>
        <w:spacing w:after="0" w:line="240" w:lineRule="auto"/>
      </w:pPr>
      <w:r>
        <w:separator/>
      </w:r>
    </w:p>
  </w:endnote>
  <w:endnote w:type="continuationSeparator" w:id="0">
    <w:p w:rsidR="00A15819" w:rsidRDefault="00A15819" w:rsidP="00CA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1038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C1A" w:rsidRDefault="000B5C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5B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31DF" w:rsidRDefault="00CA3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819" w:rsidRDefault="00A15819" w:rsidP="00CA31DF">
      <w:pPr>
        <w:spacing w:after="0" w:line="240" w:lineRule="auto"/>
      </w:pPr>
      <w:r>
        <w:separator/>
      </w:r>
    </w:p>
  </w:footnote>
  <w:footnote w:type="continuationSeparator" w:id="0">
    <w:p w:rsidR="00A15819" w:rsidRDefault="00A15819" w:rsidP="00CA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029B"/>
    <w:multiLevelType w:val="hybridMultilevel"/>
    <w:tmpl w:val="26B07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DF"/>
    <w:rsid w:val="00082B62"/>
    <w:rsid w:val="000B5C1A"/>
    <w:rsid w:val="0026326E"/>
    <w:rsid w:val="002B7CE4"/>
    <w:rsid w:val="003430EF"/>
    <w:rsid w:val="005F102A"/>
    <w:rsid w:val="00600ED0"/>
    <w:rsid w:val="00613575"/>
    <w:rsid w:val="0073698A"/>
    <w:rsid w:val="007B251D"/>
    <w:rsid w:val="00856B23"/>
    <w:rsid w:val="00875B76"/>
    <w:rsid w:val="008B6C1C"/>
    <w:rsid w:val="00922851"/>
    <w:rsid w:val="00982438"/>
    <w:rsid w:val="0099215B"/>
    <w:rsid w:val="009C722C"/>
    <w:rsid w:val="00A15819"/>
    <w:rsid w:val="00BD18F2"/>
    <w:rsid w:val="00C77854"/>
    <w:rsid w:val="00CA31DF"/>
    <w:rsid w:val="00D33F41"/>
    <w:rsid w:val="00DA4062"/>
    <w:rsid w:val="00F97690"/>
    <w:rsid w:val="00F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A36C4923.dotm</Template>
  <TotalTime>94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roggenka</cp:lastModifiedBy>
  <cp:revision>18</cp:revision>
  <cp:lastPrinted>2014-08-15T05:13:00Z</cp:lastPrinted>
  <dcterms:created xsi:type="dcterms:W3CDTF">2014-08-02T11:10:00Z</dcterms:created>
  <dcterms:modified xsi:type="dcterms:W3CDTF">2014-08-15T05:17:00Z</dcterms:modified>
</cp:coreProperties>
</file>